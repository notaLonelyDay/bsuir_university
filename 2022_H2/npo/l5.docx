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0F0B" w14:textId="77777777" w:rsidR="00D83D67" w:rsidRDefault="00D83D67" w:rsidP="00D83D6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A6803EB" w14:textId="77777777" w:rsidR="00D83D67" w:rsidRDefault="00D83D67" w:rsidP="00D83D6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36B2FEE" w14:textId="77777777" w:rsidR="00D83D67" w:rsidRDefault="00D83D67" w:rsidP="00D83D6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21A83F9" w14:textId="77777777" w:rsidR="00D83D67" w:rsidRDefault="00D83D67" w:rsidP="00D83D6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4E459803" w14:textId="77777777" w:rsidR="00D83D67" w:rsidRDefault="00D83D67" w:rsidP="00D83D67"/>
    <w:p w14:paraId="5EE5798A" w14:textId="77777777" w:rsidR="00D83D67" w:rsidRDefault="00D83D67" w:rsidP="00D83D67"/>
    <w:p w14:paraId="24749ACC" w14:textId="77777777" w:rsidR="00D83D67" w:rsidRDefault="00D83D67" w:rsidP="00D83D67">
      <w:pPr>
        <w:pStyle w:val="NoSpacing"/>
      </w:pPr>
      <w:r>
        <w:t>Факультет компьютерных систем и сетей</w:t>
      </w:r>
    </w:p>
    <w:p w14:paraId="28633AA9" w14:textId="77777777" w:rsidR="00D83D67" w:rsidRDefault="00D83D67" w:rsidP="00D83D67">
      <w:pPr>
        <w:pStyle w:val="NoSpacing"/>
      </w:pPr>
      <w:r>
        <w:t>Кафедра программного обеспечения информационных технологий</w:t>
      </w:r>
    </w:p>
    <w:p w14:paraId="01CE21DE" w14:textId="77777777" w:rsidR="00D83D67" w:rsidRDefault="008804CA" w:rsidP="008804CA">
      <w:pPr>
        <w:ind w:firstLine="0"/>
      </w:pPr>
      <w:r>
        <w:t>Дисциплина: Надежность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</w:t>
      </w:r>
      <w:r>
        <w:rPr>
          <w:spacing w:val="2"/>
        </w:rPr>
        <w:t xml:space="preserve"> </w:t>
      </w:r>
      <w:r>
        <w:t>(НПО)</w:t>
      </w:r>
    </w:p>
    <w:p w14:paraId="5BF5E52A" w14:textId="77777777" w:rsidR="008804CA" w:rsidRDefault="008804CA" w:rsidP="008804CA">
      <w:pPr>
        <w:ind w:firstLine="0"/>
        <w:rPr>
          <w:szCs w:val="28"/>
        </w:rPr>
      </w:pPr>
    </w:p>
    <w:p w14:paraId="036559DA" w14:textId="77777777" w:rsidR="00D83D67" w:rsidRDefault="00D83D67" w:rsidP="00D83D67">
      <w:pPr>
        <w:rPr>
          <w:szCs w:val="28"/>
        </w:rPr>
      </w:pPr>
    </w:p>
    <w:p w14:paraId="62349F4A" w14:textId="77777777" w:rsidR="00D83D67" w:rsidRDefault="00D83D67" w:rsidP="00D83D67">
      <w:pPr>
        <w:rPr>
          <w:szCs w:val="28"/>
        </w:rPr>
      </w:pPr>
    </w:p>
    <w:p w14:paraId="17CFC256" w14:textId="77777777" w:rsidR="00D83D67" w:rsidRDefault="00D83D67" w:rsidP="00D83D67">
      <w:pPr>
        <w:rPr>
          <w:szCs w:val="28"/>
        </w:rPr>
      </w:pPr>
    </w:p>
    <w:p w14:paraId="185F18AA" w14:textId="77777777" w:rsidR="00D83D67" w:rsidRDefault="00D83D67" w:rsidP="00D83D67">
      <w:pPr>
        <w:rPr>
          <w:szCs w:val="28"/>
        </w:rPr>
      </w:pPr>
    </w:p>
    <w:p w14:paraId="1341E6CF" w14:textId="77777777" w:rsidR="00D83D67" w:rsidRDefault="00D83D67" w:rsidP="00D83D67">
      <w:pPr>
        <w:rPr>
          <w:szCs w:val="28"/>
        </w:rPr>
      </w:pPr>
    </w:p>
    <w:p w14:paraId="62405DC0" w14:textId="77777777" w:rsidR="00D83D67" w:rsidRDefault="00D83D67" w:rsidP="00D83D67">
      <w:pPr>
        <w:rPr>
          <w:szCs w:val="28"/>
        </w:rPr>
      </w:pPr>
    </w:p>
    <w:p w14:paraId="5A5984B0" w14:textId="77777777" w:rsidR="00D83D67" w:rsidRDefault="00D83D67" w:rsidP="00D83D67">
      <w:pPr>
        <w:rPr>
          <w:szCs w:val="28"/>
        </w:rPr>
      </w:pPr>
    </w:p>
    <w:p w14:paraId="37442A08" w14:textId="77777777" w:rsidR="00D83D67" w:rsidRDefault="00D83D67" w:rsidP="00D83D67">
      <w:pPr>
        <w:rPr>
          <w:szCs w:val="28"/>
        </w:rPr>
      </w:pPr>
    </w:p>
    <w:p w14:paraId="4D0D436E" w14:textId="77777777" w:rsidR="00D83D67" w:rsidRDefault="00D83D67" w:rsidP="00D83D67">
      <w:pPr>
        <w:pStyle w:val="a5"/>
      </w:pPr>
      <w:r>
        <w:t xml:space="preserve"> ОТЧЕТ </w:t>
      </w:r>
    </w:p>
    <w:p w14:paraId="10E0BA97" w14:textId="77777777" w:rsidR="00D83D67" w:rsidRPr="001F518A" w:rsidRDefault="00D83D67" w:rsidP="00D83D67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A64F35">
        <w:rPr>
          <w:szCs w:val="28"/>
        </w:rPr>
        <w:t xml:space="preserve">лабораторной работе </w:t>
      </w:r>
      <w:r w:rsidR="00CF2D1B">
        <w:rPr>
          <w:szCs w:val="28"/>
        </w:rPr>
        <w:t xml:space="preserve">№ </w:t>
      </w:r>
      <w:r w:rsidR="002649C6">
        <w:rPr>
          <w:szCs w:val="28"/>
        </w:rPr>
        <w:t>5</w:t>
      </w:r>
    </w:p>
    <w:p w14:paraId="1862EE5A" w14:textId="77777777" w:rsidR="00D83D67" w:rsidRDefault="00D83D67" w:rsidP="00D83D67"/>
    <w:p w14:paraId="265EAEB7" w14:textId="77777777" w:rsidR="006E174D" w:rsidRDefault="006E174D" w:rsidP="00D83D67"/>
    <w:p w14:paraId="196168EA" w14:textId="77777777" w:rsidR="00791336" w:rsidRDefault="00001B60" w:rsidP="00791336">
      <w:pPr>
        <w:jc w:val="center"/>
        <w:rPr>
          <w:color w:val="000000"/>
        </w:rPr>
      </w:pPr>
      <w:r>
        <w:t>Тема работы:</w:t>
      </w:r>
      <w:r w:rsidR="00E53E75">
        <w:t xml:space="preserve"> </w:t>
      </w:r>
      <w:r w:rsidR="00791336" w:rsidRPr="00791336">
        <w:rPr>
          <w:color w:val="000000"/>
        </w:rPr>
        <w:t xml:space="preserve">Тестирование приложений с использованием среды </w:t>
      </w:r>
    </w:p>
    <w:p w14:paraId="4902A8F5" w14:textId="77777777" w:rsidR="00D83D67" w:rsidRDefault="00791336" w:rsidP="00791336">
      <w:pPr>
        <w:jc w:val="center"/>
        <w:rPr>
          <w:szCs w:val="28"/>
        </w:rPr>
      </w:pPr>
      <w:r w:rsidRPr="00791336">
        <w:rPr>
          <w:color w:val="000000"/>
        </w:rPr>
        <w:t>автоматизированного тестирования «SilkTest»</w:t>
      </w:r>
    </w:p>
    <w:p w14:paraId="06189194" w14:textId="77777777" w:rsidR="00D83D67" w:rsidRDefault="00D83D67" w:rsidP="00D83D67">
      <w:pPr>
        <w:rPr>
          <w:szCs w:val="28"/>
        </w:rPr>
      </w:pPr>
    </w:p>
    <w:p w14:paraId="779594AF" w14:textId="77777777" w:rsidR="00D83D67" w:rsidRDefault="00D83D67" w:rsidP="00D83D67">
      <w:pPr>
        <w:rPr>
          <w:szCs w:val="28"/>
        </w:rPr>
      </w:pPr>
    </w:p>
    <w:p w14:paraId="4075E713" w14:textId="77777777" w:rsidR="00D83D67" w:rsidRDefault="00D83D67" w:rsidP="00D83D67">
      <w:pPr>
        <w:rPr>
          <w:szCs w:val="28"/>
        </w:rPr>
      </w:pPr>
    </w:p>
    <w:p w14:paraId="062E9428" w14:textId="77777777" w:rsidR="00D83D67" w:rsidRDefault="00D83D67" w:rsidP="00D83D67">
      <w:pPr>
        <w:rPr>
          <w:szCs w:val="28"/>
        </w:rPr>
      </w:pPr>
    </w:p>
    <w:p w14:paraId="43F66440" w14:textId="77777777" w:rsidR="00D83D67" w:rsidRDefault="00D83D67" w:rsidP="00D83D67">
      <w:pPr>
        <w:rPr>
          <w:szCs w:val="28"/>
        </w:rPr>
      </w:pPr>
    </w:p>
    <w:p w14:paraId="5E70BB0C" w14:textId="77777777" w:rsidR="00D83D67" w:rsidRDefault="00D83D67" w:rsidP="00D83D67">
      <w:pPr>
        <w:rPr>
          <w:szCs w:val="28"/>
        </w:rPr>
      </w:pPr>
    </w:p>
    <w:p w14:paraId="25C4A65C" w14:textId="77777777" w:rsidR="00D83D67" w:rsidRDefault="008761F2" w:rsidP="008761F2">
      <w:pPr>
        <w:pStyle w:val="NoSpacing"/>
        <w:ind w:firstLine="708"/>
      </w:pPr>
      <w:r>
        <w:t xml:space="preserve">      </w:t>
      </w:r>
      <w:r w:rsidR="00D83D67">
        <w:t xml:space="preserve">Выполнил </w:t>
      </w:r>
    </w:p>
    <w:p w14:paraId="042ED996" w14:textId="315513CD" w:rsidR="00D83D67" w:rsidRPr="00136BAD" w:rsidRDefault="008761F2" w:rsidP="008761F2">
      <w:pPr>
        <w:pStyle w:val="NoSpacing"/>
        <w:ind w:firstLine="708"/>
      </w:pPr>
      <w:r>
        <w:t xml:space="preserve">      </w:t>
      </w:r>
      <w:r w:rsidR="00D83D67">
        <w:t xml:space="preserve">студент:   гр. </w:t>
      </w:r>
      <w:r w:rsidR="001F64ED">
        <w:t>0</w:t>
      </w:r>
      <w:r w:rsidR="00D83D67">
        <w:t>51</w:t>
      </w:r>
      <w:r w:rsidR="004A09A3">
        <w:t>00</w:t>
      </w:r>
      <w:r w:rsidR="001F64ED">
        <w:t>6</w:t>
      </w:r>
      <w:r w:rsidR="004A09A3">
        <w:t xml:space="preserve">      </w:t>
      </w:r>
      <w:r w:rsidR="00805507">
        <w:t xml:space="preserve">                              </w:t>
      </w:r>
      <w:r w:rsidR="009C052C">
        <w:t xml:space="preserve">    </w:t>
      </w:r>
      <w:r w:rsidR="0059515F">
        <w:t xml:space="preserve">   </w:t>
      </w:r>
      <w:r w:rsidR="009C052C">
        <w:t xml:space="preserve">     </w:t>
      </w:r>
      <w:r w:rsidR="00D83D67">
        <w:t xml:space="preserve">  </w:t>
      </w:r>
      <w:r w:rsidR="00D93DED">
        <w:t xml:space="preserve">   </w:t>
      </w:r>
      <w:r w:rsidR="0093334D">
        <w:t>Артихович Н.С.</w:t>
      </w:r>
    </w:p>
    <w:p w14:paraId="145E11E2" w14:textId="77777777" w:rsidR="00D83D67" w:rsidRDefault="00D83D67" w:rsidP="00D83D67">
      <w:pPr>
        <w:pStyle w:val="NoSpacing"/>
      </w:pPr>
    </w:p>
    <w:p w14:paraId="77E0BC07" w14:textId="77777777" w:rsidR="009C052C" w:rsidRDefault="009C052C" w:rsidP="00D83D67">
      <w:pPr>
        <w:pStyle w:val="NoSpacing"/>
      </w:pPr>
    </w:p>
    <w:p w14:paraId="039A49D7" w14:textId="77777777" w:rsidR="00D83D67" w:rsidRDefault="008761F2" w:rsidP="008761F2">
      <w:pPr>
        <w:pStyle w:val="NoSpacing"/>
        <w:ind w:firstLine="708"/>
      </w:pPr>
      <w:r>
        <w:t xml:space="preserve">      </w:t>
      </w:r>
      <w:r w:rsidR="00D83D67">
        <w:t xml:space="preserve">Проверил:                                              </w:t>
      </w:r>
      <w:r w:rsidR="00805507">
        <w:t xml:space="preserve">          </w:t>
      </w:r>
      <w:r w:rsidR="0059515F">
        <w:t xml:space="preserve">    </w:t>
      </w:r>
      <w:r w:rsidR="00805507">
        <w:t xml:space="preserve">          Деменковец Д.В.</w:t>
      </w:r>
      <w:r w:rsidR="00D83D67">
        <w:t xml:space="preserve"> </w:t>
      </w:r>
    </w:p>
    <w:p w14:paraId="510F62CB" w14:textId="77777777" w:rsidR="00D83D67" w:rsidRDefault="00D83D67" w:rsidP="00D83D6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64DED98" w14:textId="77777777" w:rsidR="00D83D67" w:rsidRDefault="00D83D67" w:rsidP="00D83D67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06A0D6FC" w14:textId="77777777" w:rsidR="00D83D67" w:rsidRDefault="00D83D67" w:rsidP="00D83D67">
      <w:pPr>
        <w:rPr>
          <w:szCs w:val="28"/>
        </w:rPr>
      </w:pPr>
    </w:p>
    <w:p w14:paraId="63643133" w14:textId="77777777" w:rsidR="00D83D67" w:rsidRDefault="00D83D67" w:rsidP="00D83D67">
      <w:pPr>
        <w:rPr>
          <w:szCs w:val="28"/>
        </w:rPr>
      </w:pPr>
    </w:p>
    <w:p w14:paraId="15C05F73" w14:textId="77777777" w:rsidR="00D83D67" w:rsidRDefault="00D83D67" w:rsidP="00D83D67">
      <w:pPr>
        <w:rPr>
          <w:szCs w:val="28"/>
        </w:rPr>
      </w:pPr>
    </w:p>
    <w:p w14:paraId="101A842A" w14:textId="77777777" w:rsidR="00D83D67" w:rsidRDefault="00D83D67" w:rsidP="00D83D67">
      <w:pPr>
        <w:rPr>
          <w:szCs w:val="28"/>
        </w:rPr>
      </w:pPr>
    </w:p>
    <w:p w14:paraId="644CFA60" w14:textId="77777777" w:rsidR="00D83D67" w:rsidRDefault="00D83D67" w:rsidP="00D83D67">
      <w:pPr>
        <w:rPr>
          <w:szCs w:val="28"/>
        </w:rPr>
      </w:pPr>
    </w:p>
    <w:p w14:paraId="782E1AC6" w14:textId="77777777" w:rsidR="00D83D67" w:rsidRDefault="00D83D67" w:rsidP="00D83D67">
      <w:pPr>
        <w:jc w:val="center"/>
      </w:pPr>
      <w:r>
        <w:t>Минск 20</w:t>
      </w:r>
      <w:r w:rsidR="00BA794A">
        <w:t>22</w:t>
      </w:r>
    </w:p>
    <w:p w14:paraId="1BC61F55" w14:textId="77777777" w:rsidR="00066EDB" w:rsidRDefault="00066EDB">
      <w:pPr>
        <w:ind w:firstLine="0"/>
      </w:pPr>
      <w:r>
        <w:br w:type="page"/>
      </w:r>
    </w:p>
    <w:p w14:paraId="1AACCE08" w14:textId="775D329A" w:rsidR="00FE0168" w:rsidRPr="000D0355" w:rsidRDefault="006E2819" w:rsidP="00C52BBD">
      <w:r>
        <w:lastRenderedPageBreak/>
        <w:t>Тестируемое приложение</w:t>
      </w:r>
      <w:r w:rsidR="00C52BBD">
        <w:t xml:space="preserve">: </w:t>
      </w:r>
      <w:r w:rsidR="0093334D">
        <w:rPr>
          <w:lang w:val="en-US"/>
        </w:rPr>
        <w:t>KeePass</w:t>
      </w:r>
      <w:r w:rsidR="0093334D" w:rsidRPr="0093334D">
        <w:t xml:space="preserve"> 1.15</w:t>
      </w:r>
      <w:r>
        <w:t xml:space="preserve"> –</w:t>
      </w:r>
      <w:r w:rsidR="0093334D" w:rsidRPr="0093334D">
        <w:rPr>
          <w:color w:val="333333"/>
          <w:shd w:val="clear" w:color="auto" w:fill="FFFFFF"/>
        </w:rPr>
        <w:t xml:space="preserve"> </w:t>
      </w:r>
      <w:r w:rsidR="0093334D">
        <w:rPr>
          <w:color w:val="333333"/>
          <w:shd w:val="clear" w:color="auto" w:fill="FFFFFF"/>
        </w:rPr>
        <w:t>один из самых популярных локальных менеджеров паролей</w:t>
      </w:r>
      <w:r w:rsidR="000D0355">
        <w:rPr>
          <w:rFonts w:ascii="Arial" w:hAnsi="Arial" w:cs="Arial"/>
          <w:color w:val="333333"/>
          <w:shd w:val="clear" w:color="auto" w:fill="FFFFFF"/>
        </w:rPr>
        <w:t>.</w:t>
      </w:r>
    </w:p>
    <w:p w14:paraId="7268CDB0" w14:textId="77777777" w:rsidR="00AB06CF" w:rsidRPr="006E2819" w:rsidRDefault="00AB06CF" w:rsidP="00C52BBD"/>
    <w:p w14:paraId="39A7CF66" w14:textId="37190520" w:rsidR="00247D75" w:rsidRPr="0093334D" w:rsidRDefault="000D0355" w:rsidP="00247D75">
      <w:pPr>
        <w:pStyle w:val="a1"/>
      </w:pPr>
      <w:r>
        <w:t>Тест</w:t>
      </w:r>
      <w:r w:rsidR="00247D75">
        <w:t xml:space="preserve"> №1:</w:t>
      </w:r>
      <w:r w:rsidR="00DD5F98">
        <w:t xml:space="preserve"> </w:t>
      </w:r>
      <w:r w:rsidR="0093334D">
        <w:t>Добавление записи с паролем</w:t>
      </w:r>
      <w:r w:rsidR="009E5A3E">
        <w:t>.</w:t>
      </w:r>
      <w:r w:rsidR="0093334D">
        <w:t xml:space="preserve"> </w:t>
      </w:r>
      <w:proofErr w:type="spellStart"/>
      <w:r w:rsidR="0093334D">
        <w:rPr>
          <w:lang w:val="en-US"/>
        </w:rPr>
        <w:t>DataDriven</w:t>
      </w:r>
      <w:proofErr w:type="spellEnd"/>
      <w:r w:rsidR="0093334D" w:rsidRPr="0093334D">
        <w:t xml:space="preserve"> </w:t>
      </w:r>
      <w:r w:rsidR="0093334D">
        <w:t>тест</w:t>
      </w:r>
    </w:p>
    <w:p w14:paraId="75CC5CA2" w14:textId="6E867458" w:rsidR="00F36457" w:rsidRDefault="00E664BF" w:rsidP="000D0355">
      <w:pPr>
        <w:pStyle w:val="a1"/>
      </w:pPr>
      <w:r>
        <w:t>Ожидаемый результат:</w:t>
      </w:r>
      <w:r w:rsidR="00784EEE">
        <w:t xml:space="preserve"> </w:t>
      </w:r>
      <w:r w:rsidR="0093334D">
        <w:t>Запись добавилась</w:t>
      </w:r>
      <w:r w:rsidR="003B577D">
        <w:t>.</w:t>
      </w:r>
      <w:r w:rsidR="0093334D">
        <w:t xml:space="preserve"> Данные из таблицы</w:t>
      </w:r>
    </w:p>
    <w:p w14:paraId="372A39A6" w14:textId="4AC6C292" w:rsidR="0093334D" w:rsidRDefault="0093334D" w:rsidP="000D0355">
      <w:pPr>
        <w:pStyle w:val="a1"/>
      </w:pPr>
    </w:p>
    <w:p w14:paraId="46233A33" w14:textId="4E15744B" w:rsidR="0093334D" w:rsidRDefault="0093334D" w:rsidP="000D0355">
      <w:pPr>
        <w:pStyle w:val="a1"/>
      </w:pPr>
      <w:r w:rsidRPr="0093334D">
        <w:drawing>
          <wp:inline distT="0" distB="0" distL="0" distR="0" wp14:anchorId="281B3D8F" wp14:editId="1315BFBD">
            <wp:extent cx="2590800" cy="108299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50" cy="10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F4C4" w14:textId="5FFEB5C7" w:rsidR="0093334D" w:rsidRDefault="0093334D" w:rsidP="000D0355">
      <w:pPr>
        <w:pStyle w:val="a1"/>
      </w:pPr>
    </w:p>
    <w:p w14:paraId="76D90352" w14:textId="507C843A" w:rsidR="00BB74BE" w:rsidRDefault="0093334D" w:rsidP="0093334D">
      <w:pPr>
        <w:pStyle w:val="a1"/>
      </w:pPr>
      <w:r w:rsidRPr="0093334D">
        <w:drawing>
          <wp:inline distT="0" distB="0" distL="0" distR="0" wp14:anchorId="5A0874B1" wp14:editId="4960FD48">
            <wp:extent cx="5939790" cy="24796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48DD" w14:textId="77777777" w:rsidR="00BB74BE" w:rsidRDefault="00BB74BE" w:rsidP="008A6806">
      <w:pPr>
        <w:pStyle w:val="a1"/>
      </w:pPr>
    </w:p>
    <w:p w14:paraId="75354297" w14:textId="25E17325" w:rsidR="00BB74BE" w:rsidRPr="0093334D" w:rsidRDefault="003C4645" w:rsidP="00B12C88">
      <w:pPr>
        <w:pStyle w:val="a1"/>
      </w:pPr>
      <w:r>
        <w:t>Тест</w:t>
      </w:r>
      <w:r w:rsidR="008A6806">
        <w:t xml:space="preserve"> №2: </w:t>
      </w:r>
      <w:r w:rsidR="0093334D">
        <w:t>Удаление записи с паролем</w:t>
      </w:r>
      <w:r w:rsidR="008A6806">
        <w:t>.</w:t>
      </w:r>
    </w:p>
    <w:p w14:paraId="174881E2" w14:textId="3A9F735C" w:rsidR="000016EB" w:rsidRDefault="005E7E32" w:rsidP="00B35D5D">
      <w:pPr>
        <w:pStyle w:val="a1"/>
      </w:pPr>
      <w:r w:rsidRPr="005E7E32">
        <w:t xml:space="preserve">Ожидаемый результат: </w:t>
      </w:r>
      <w:r w:rsidR="0093334D">
        <w:t>Запись удалилась</w:t>
      </w:r>
      <w:r>
        <w:t>.</w:t>
      </w:r>
    </w:p>
    <w:p w14:paraId="53AB8BA6" w14:textId="7C20DF31" w:rsidR="000016EB" w:rsidRDefault="0093334D">
      <w:pPr>
        <w:ind w:firstLine="0"/>
        <w:rPr>
          <w:szCs w:val="28"/>
        </w:rPr>
      </w:pPr>
      <w:r w:rsidRPr="0093334D">
        <w:rPr>
          <w:szCs w:val="28"/>
        </w:rPr>
        <w:drawing>
          <wp:inline distT="0" distB="0" distL="0" distR="0" wp14:anchorId="141F5A2F" wp14:editId="1E048903">
            <wp:extent cx="5431790" cy="20695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659" cy="20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342" w14:textId="77777777" w:rsidR="00280429" w:rsidRPr="00280429" w:rsidRDefault="00280429">
      <w:pPr>
        <w:ind w:firstLine="0"/>
        <w:rPr>
          <w:szCs w:val="28"/>
          <w:lang w:val="pl-PL"/>
        </w:rPr>
      </w:pPr>
    </w:p>
    <w:p w14:paraId="1F3620A8" w14:textId="6F23CEAD" w:rsidR="00F22D0C" w:rsidRPr="0093334D" w:rsidRDefault="003C4645" w:rsidP="00970A02">
      <w:pPr>
        <w:pStyle w:val="a1"/>
      </w:pPr>
      <w:r>
        <w:t xml:space="preserve">Тест </w:t>
      </w:r>
      <w:r w:rsidR="002E12B3">
        <w:t>№3</w:t>
      </w:r>
      <w:r w:rsidR="00B35D5D">
        <w:t xml:space="preserve">: </w:t>
      </w:r>
      <w:r w:rsidR="0093334D">
        <w:t>Изменение мастер пароля</w:t>
      </w:r>
    </w:p>
    <w:p w14:paraId="7A8F933C" w14:textId="76020358" w:rsidR="00970A02" w:rsidRPr="00970A02" w:rsidRDefault="00970A02" w:rsidP="00970A02">
      <w:pPr>
        <w:pStyle w:val="a1"/>
      </w:pPr>
      <w:r w:rsidRPr="00970A02">
        <w:t>Ожидаемый результат:</w:t>
      </w:r>
      <w:r>
        <w:t xml:space="preserve"> </w:t>
      </w:r>
      <w:r w:rsidR="0093334D">
        <w:t>Мастер пароль поменялся</w:t>
      </w:r>
      <w:r w:rsidRPr="00970A02">
        <w:t>.</w:t>
      </w:r>
    </w:p>
    <w:p w14:paraId="71106C90" w14:textId="36AD71C2" w:rsidR="00BB74BE" w:rsidRDefault="0093334D" w:rsidP="002615B9">
      <w:pPr>
        <w:pStyle w:val="a1"/>
        <w:ind w:firstLine="0"/>
      </w:pPr>
      <w:r w:rsidRPr="0093334D">
        <w:lastRenderedPageBreak/>
        <w:drawing>
          <wp:inline distT="0" distB="0" distL="0" distR="0" wp14:anchorId="36F1F678" wp14:editId="45F358AD">
            <wp:extent cx="5939790" cy="17316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D59D" w14:textId="77777777" w:rsidR="00BB74BE" w:rsidRDefault="00BB74BE" w:rsidP="005F717F">
      <w:pPr>
        <w:pStyle w:val="a1"/>
      </w:pPr>
    </w:p>
    <w:p w14:paraId="130CA0E9" w14:textId="30876894" w:rsidR="005F717F" w:rsidRPr="0093334D" w:rsidRDefault="003C4645" w:rsidP="003C4645">
      <w:pPr>
        <w:pStyle w:val="a1"/>
      </w:pPr>
      <w:r>
        <w:t xml:space="preserve">Тест </w:t>
      </w:r>
      <w:r w:rsidR="005F717F">
        <w:t>№</w:t>
      </w:r>
      <w:r w:rsidR="00C426B9">
        <w:t>4</w:t>
      </w:r>
      <w:r w:rsidR="005F717F">
        <w:t>:</w:t>
      </w:r>
      <w:r w:rsidR="00C261E1">
        <w:t xml:space="preserve"> </w:t>
      </w:r>
      <w:r w:rsidR="0093334D">
        <w:t>Генерация случайного пароля</w:t>
      </w:r>
    </w:p>
    <w:p w14:paraId="6685B8F3" w14:textId="3BEC4866" w:rsidR="002615B9" w:rsidRPr="002615B9" w:rsidRDefault="002615B9" w:rsidP="003C4645">
      <w:pPr>
        <w:pStyle w:val="a1"/>
      </w:pPr>
      <w:r w:rsidRPr="002615B9">
        <w:t xml:space="preserve">Ожидаемый результат: </w:t>
      </w:r>
      <w:r w:rsidR="0093334D">
        <w:t>Пароль сгененрирован успешно</w:t>
      </w:r>
      <w:r w:rsidRPr="002615B9">
        <w:t>.</w:t>
      </w:r>
    </w:p>
    <w:p w14:paraId="331525DC" w14:textId="77777777" w:rsidR="00247D75" w:rsidRDefault="00247D75" w:rsidP="007E480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599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</w:p>
    <w:p w14:paraId="4D5A2BC2" w14:textId="726F7289" w:rsidR="00BB74BE" w:rsidRPr="00AA5997" w:rsidRDefault="0093334D" w:rsidP="00BB74BE">
      <w:pPr>
        <w:autoSpaceDE w:val="0"/>
        <w:autoSpaceDN w:val="0"/>
        <w:adjustRightInd w:val="0"/>
        <w:ind w:firstLine="0"/>
        <w:jc w:val="center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3334D">
        <w:rPr>
          <w:noProof/>
          <w:lang w:eastAsia="ru-RU"/>
        </w:rPr>
        <w:drawing>
          <wp:inline distT="0" distB="0" distL="0" distR="0" wp14:anchorId="3889E77C" wp14:editId="40449287">
            <wp:extent cx="5939790" cy="26257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292" w:rsidRPr="008A7292">
        <w:rPr>
          <w:noProof/>
          <w:lang w:eastAsia="ru-RU"/>
        </w:rPr>
        <w:t xml:space="preserve"> </w:t>
      </w:r>
    </w:p>
    <w:p w14:paraId="174D8C38" w14:textId="77777777" w:rsidR="00196C10" w:rsidRPr="008C03A2" w:rsidRDefault="00196C10" w:rsidP="007E480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508F28C" w14:textId="4307F3E3" w:rsidR="005B3E38" w:rsidRDefault="005B3E38" w:rsidP="00AB13AA">
      <w:pPr>
        <w:pStyle w:val="a1"/>
      </w:pPr>
      <w:r>
        <w:t>Тест №</w:t>
      </w:r>
      <w:r w:rsidR="00EF3AC9">
        <w:t>5</w:t>
      </w:r>
      <w:r>
        <w:t>:</w:t>
      </w:r>
      <w:r w:rsidR="00982186">
        <w:t xml:space="preserve"> </w:t>
      </w:r>
      <w:r w:rsidR="0093334D">
        <w:t>Отображение просроченых паролей</w:t>
      </w:r>
    </w:p>
    <w:p w14:paraId="134DB32A" w14:textId="330215E9" w:rsidR="00087896" w:rsidRPr="00982186" w:rsidRDefault="00087896" w:rsidP="00AB13AA">
      <w:pPr>
        <w:pStyle w:val="a1"/>
      </w:pPr>
      <w:r w:rsidRPr="00087896">
        <w:t>Ожидаемый результат:</w:t>
      </w:r>
      <w:r w:rsidRPr="002615B9">
        <w:t xml:space="preserve"> </w:t>
      </w:r>
      <w:r w:rsidR="0093334D">
        <w:t>Просроченные пароли отображаются списком</w:t>
      </w:r>
      <w:r w:rsidRPr="00087896">
        <w:t>.</w:t>
      </w:r>
    </w:p>
    <w:p w14:paraId="26DEFE9E" w14:textId="77777777" w:rsidR="005B3E38" w:rsidRPr="00982186" w:rsidRDefault="005B3E38" w:rsidP="00247D7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DABB41" w14:textId="77777777" w:rsidR="00D32435" w:rsidRDefault="00D32435" w:rsidP="00247D7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4E8DE0" w14:textId="0B747BDA" w:rsidR="00D32435" w:rsidRDefault="0093334D" w:rsidP="00247D7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3334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EC01A1D" wp14:editId="686E333E">
            <wp:extent cx="5939790" cy="363664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7503" w14:textId="77777777" w:rsidR="00E762A1" w:rsidRDefault="00E762A1">
      <w:pPr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86B520" w14:textId="472F36C4" w:rsidR="00247D75" w:rsidRDefault="00292F48" w:rsidP="00C0127A">
      <w:pPr>
        <w:pStyle w:val="a1"/>
      </w:pPr>
      <w:r>
        <w:t xml:space="preserve">Тест №6: </w:t>
      </w:r>
      <w:r w:rsidR="0093334D">
        <w:t>Создание группы</w:t>
      </w:r>
    </w:p>
    <w:p w14:paraId="65DF7FF0" w14:textId="39CA733A" w:rsidR="00C0127A" w:rsidRPr="00C0127A" w:rsidRDefault="00C0127A" w:rsidP="00C0127A">
      <w:pPr>
        <w:pStyle w:val="a1"/>
      </w:pPr>
      <w:r w:rsidRPr="00C0127A">
        <w:t xml:space="preserve">Ожидаемый результат: </w:t>
      </w:r>
      <w:r w:rsidR="0093334D">
        <w:t>Группа создана и готова к использованию</w:t>
      </w:r>
      <w:r w:rsidRPr="00C0127A">
        <w:t>.</w:t>
      </w:r>
    </w:p>
    <w:p w14:paraId="4A3C08EE" w14:textId="77777777" w:rsidR="00D32435" w:rsidRDefault="00D32435" w:rsidP="00D32435">
      <w:pPr>
        <w:autoSpaceDE w:val="0"/>
        <w:autoSpaceDN w:val="0"/>
        <w:adjustRightInd w:val="0"/>
        <w:ind w:firstLine="0"/>
        <w:jc w:val="center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C2F7E21" w14:textId="415A5C08" w:rsidR="001F518A" w:rsidRDefault="0093334D" w:rsidP="00247D7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3334D">
        <w:rPr>
          <w:rFonts w:ascii="Consolas" w:hAnsi="Consolas" w:cs="Consolas"/>
          <w:color w:val="000000"/>
          <w:sz w:val="19"/>
          <w:szCs w:val="19"/>
          <w:lang w:eastAsia="ru-RU"/>
        </w:rPr>
        <w:drawing>
          <wp:inline distT="0" distB="0" distL="0" distR="0" wp14:anchorId="428971DA" wp14:editId="3FB755AF">
            <wp:extent cx="5939790" cy="31584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8DD" w14:textId="77777777" w:rsidR="001F518A" w:rsidRDefault="001F518A" w:rsidP="001F518A">
      <w:pPr>
        <w:pStyle w:val="a1"/>
        <w:ind w:firstLine="0"/>
        <w:rPr>
          <w:lang w:eastAsia="ru-RU"/>
        </w:rPr>
      </w:pPr>
    </w:p>
    <w:p w14:paraId="2DEEE04F" w14:textId="608DF330" w:rsidR="00AB13AA" w:rsidRDefault="00AB13AA" w:rsidP="00AB13AA">
      <w:pPr>
        <w:pStyle w:val="a1"/>
      </w:pPr>
      <w:r>
        <w:t>Тест №7:</w:t>
      </w:r>
      <w:r w:rsidR="00EA0631">
        <w:rPr>
          <w:lang w:val="pl-PL"/>
        </w:rPr>
        <w:t xml:space="preserve"> </w:t>
      </w:r>
      <w:r w:rsidR="0093334D">
        <w:t xml:space="preserve">Создание </w:t>
      </w:r>
      <w:r w:rsidR="0093334D">
        <w:t>под</w:t>
      </w:r>
      <w:r w:rsidR="0093334D">
        <w:t>группы</w:t>
      </w:r>
    </w:p>
    <w:p w14:paraId="40B74F5B" w14:textId="6F87A59D" w:rsidR="0093334D" w:rsidRDefault="0093334D" w:rsidP="00AB13AA">
      <w:pPr>
        <w:pStyle w:val="a1"/>
      </w:pPr>
      <w:r>
        <w:t>Подгруппа создана и готова к использованию</w:t>
      </w:r>
    </w:p>
    <w:p w14:paraId="61BED086" w14:textId="20A8D745" w:rsidR="001F518A" w:rsidRDefault="0093334D" w:rsidP="001F518A">
      <w:pPr>
        <w:pStyle w:val="a1"/>
        <w:ind w:firstLine="0"/>
        <w:rPr>
          <w:noProof/>
          <w:lang w:eastAsia="ru-RU"/>
        </w:rPr>
      </w:pPr>
      <w:r w:rsidRPr="0093334D">
        <w:rPr>
          <w:noProof/>
          <w:lang w:eastAsia="ru-RU"/>
        </w:rPr>
        <w:lastRenderedPageBreak/>
        <w:drawing>
          <wp:inline distT="0" distB="0" distL="0" distR="0" wp14:anchorId="085734AE" wp14:editId="395ED2DE">
            <wp:extent cx="5939790" cy="35077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66B" w14:textId="77777777" w:rsidR="00FE3C96" w:rsidRDefault="00FE3C96" w:rsidP="001F518A">
      <w:pPr>
        <w:pStyle w:val="a1"/>
        <w:ind w:firstLine="0"/>
        <w:rPr>
          <w:noProof/>
          <w:lang w:eastAsia="ru-RU"/>
        </w:rPr>
      </w:pPr>
    </w:p>
    <w:p w14:paraId="2B617CBC" w14:textId="77777777" w:rsidR="00622F54" w:rsidRDefault="00622F54" w:rsidP="001F518A">
      <w:pPr>
        <w:pStyle w:val="a1"/>
        <w:ind w:firstLine="0"/>
        <w:rPr>
          <w:noProof/>
          <w:lang w:eastAsia="ru-RU"/>
        </w:rPr>
      </w:pPr>
    </w:p>
    <w:p w14:paraId="55FB077F" w14:textId="77777777" w:rsidR="00FE3C96" w:rsidRDefault="00FE3C96" w:rsidP="001F518A">
      <w:pPr>
        <w:pStyle w:val="a1"/>
        <w:ind w:firstLine="0"/>
        <w:rPr>
          <w:noProof/>
          <w:lang w:eastAsia="ru-RU"/>
        </w:rPr>
      </w:pPr>
      <w:r>
        <w:rPr>
          <w:noProof/>
          <w:lang w:eastAsia="ru-RU"/>
        </w:rPr>
        <w:t>Вывод:</w:t>
      </w:r>
    </w:p>
    <w:p w14:paraId="1A5B6CC1" w14:textId="29CDF3F8" w:rsidR="00FE3C96" w:rsidRPr="00FE3C96" w:rsidRDefault="00FE3C96" w:rsidP="001F518A">
      <w:pPr>
        <w:pStyle w:val="a1"/>
        <w:ind w:firstLine="0"/>
        <w:rPr>
          <w:lang w:eastAsia="ru-RU"/>
        </w:rPr>
      </w:pPr>
      <w:r w:rsidRPr="00FE3C96">
        <w:rPr>
          <w:lang w:eastAsia="ru-RU"/>
        </w:rPr>
        <w:t>В ходе</w:t>
      </w:r>
      <w:r w:rsidR="008C2A93" w:rsidRPr="008C2A93">
        <w:rPr>
          <w:lang w:eastAsia="ru-RU"/>
        </w:rPr>
        <w:t xml:space="preserve"> </w:t>
      </w:r>
      <w:r w:rsidR="008C2A93">
        <w:rPr>
          <w:lang w:eastAsia="ru-RU"/>
        </w:rPr>
        <w:t>данной лабораторной</w:t>
      </w:r>
      <w:r w:rsidRPr="00FE3C96">
        <w:rPr>
          <w:lang w:eastAsia="ru-RU"/>
        </w:rPr>
        <w:t xml:space="preserve"> работы было </w:t>
      </w:r>
      <w:r w:rsidR="001B3A69">
        <w:rPr>
          <w:lang w:eastAsia="ru-RU"/>
        </w:rPr>
        <w:t xml:space="preserve">протестировано </w:t>
      </w:r>
      <w:r w:rsidRPr="00FE3C96">
        <w:rPr>
          <w:lang w:eastAsia="ru-RU"/>
        </w:rPr>
        <w:t>приложение «</w:t>
      </w:r>
      <w:r w:rsidR="0093334D">
        <w:rPr>
          <w:lang w:val="en-US" w:eastAsia="ru-RU"/>
        </w:rPr>
        <w:t>KeePass</w:t>
      </w:r>
      <w:r w:rsidR="0093334D" w:rsidRPr="0093334D">
        <w:rPr>
          <w:lang w:eastAsia="ru-RU"/>
        </w:rPr>
        <w:t xml:space="preserve"> 1.15</w:t>
      </w:r>
      <w:r w:rsidRPr="00FE3C96">
        <w:rPr>
          <w:lang w:eastAsia="ru-RU"/>
        </w:rPr>
        <w:t xml:space="preserve">» с использованием среды автоматизированного тестирования «SilkTest». </w:t>
      </w:r>
      <w:r w:rsidR="001B3A69">
        <w:rPr>
          <w:lang w:eastAsia="ru-RU"/>
        </w:rPr>
        <w:t>В процессе</w:t>
      </w:r>
      <w:r w:rsidRPr="00FE3C96">
        <w:rPr>
          <w:lang w:eastAsia="ru-RU"/>
        </w:rPr>
        <w:t xml:space="preserve"> тести</w:t>
      </w:r>
      <w:r w:rsidR="001B3A69">
        <w:rPr>
          <w:lang w:eastAsia="ru-RU"/>
        </w:rPr>
        <w:t>рования ошибок выявлено не было -</w:t>
      </w:r>
      <w:r w:rsidRPr="00FE3C96">
        <w:rPr>
          <w:lang w:eastAsia="ru-RU"/>
        </w:rPr>
        <w:t xml:space="preserve"> </w:t>
      </w:r>
      <w:r w:rsidR="001B3A69">
        <w:rPr>
          <w:lang w:eastAsia="ru-RU"/>
        </w:rPr>
        <w:t>следовательно</w:t>
      </w:r>
      <w:r w:rsidRPr="00FE3C96">
        <w:rPr>
          <w:lang w:eastAsia="ru-RU"/>
        </w:rPr>
        <w:t>, протестированные возможности приложения работают корректно.</w:t>
      </w:r>
    </w:p>
    <w:sectPr w:rsidR="00FE3C96" w:rsidRPr="00FE3C96" w:rsidSect="00ED719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3F62" w14:textId="77777777" w:rsidR="00826FD9" w:rsidRDefault="00826FD9" w:rsidP="007B2A1F">
      <w:r>
        <w:separator/>
      </w:r>
    </w:p>
  </w:endnote>
  <w:endnote w:type="continuationSeparator" w:id="0">
    <w:p w14:paraId="20389630" w14:textId="77777777" w:rsidR="00826FD9" w:rsidRDefault="00826F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359786"/>
      <w:docPartObj>
        <w:docPartGallery w:val="Page Numbers (Bottom of Page)"/>
        <w:docPartUnique/>
      </w:docPartObj>
    </w:sdtPr>
    <w:sdtContent>
      <w:p w14:paraId="29BF5CCE" w14:textId="77777777" w:rsidR="008812A4" w:rsidRDefault="008812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8D2" w:rsidRPr="00F478D2">
          <w:rPr>
            <w:noProof/>
            <w:lang w:val="ru-RU"/>
          </w:rPr>
          <w:t>3</w:t>
        </w:r>
        <w:r>
          <w:fldChar w:fldCharType="end"/>
        </w:r>
      </w:p>
    </w:sdtContent>
  </w:sdt>
  <w:p w14:paraId="2D581EFB" w14:textId="77777777" w:rsidR="008812A4" w:rsidRDefault="00881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F6AB" w14:textId="77777777" w:rsidR="00826FD9" w:rsidRDefault="00826FD9" w:rsidP="007B2A1F">
      <w:r>
        <w:separator/>
      </w:r>
    </w:p>
  </w:footnote>
  <w:footnote w:type="continuationSeparator" w:id="0">
    <w:p w14:paraId="5A9B89AB" w14:textId="77777777" w:rsidR="00826FD9" w:rsidRDefault="00826F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1.5pt;height:17pt;visibility:visible;mso-wrap-style:square" o:bullet="t">
        <v:imagedata r:id="rId1" o:title="IMG0003_685949921"/>
      </v:shape>
    </w:pict>
  </w:numPicBullet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75A79"/>
    <w:multiLevelType w:val="hybridMultilevel"/>
    <w:tmpl w:val="49E68DC6"/>
    <w:lvl w:ilvl="0" w:tplc="33C8E5B0">
      <w:start w:val="1"/>
      <w:numFmt w:val="decimal"/>
      <w:lvlText w:val="%1"/>
      <w:lvlJc w:val="left"/>
      <w:pPr>
        <w:ind w:left="18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8" w:hanging="360"/>
      </w:pPr>
    </w:lvl>
    <w:lvl w:ilvl="2" w:tplc="0419001B" w:tentative="1">
      <w:start w:val="1"/>
      <w:numFmt w:val="lowerRoman"/>
      <w:lvlText w:val="%3."/>
      <w:lvlJc w:val="right"/>
      <w:pPr>
        <w:ind w:left="3258" w:hanging="180"/>
      </w:pPr>
    </w:lvl>
    <w:lvl w:ilvl="3" w:tplc="0419000F" w:tentative="1">
      <w:start w:val="1"/>
      <w:numFmt w:val="decimal"/>
      <w:lvlText w:val="%4."/>
      <w:lvlJc w:val="left"/>
      <w:pPr>
        <w:ind w:left="3978" w:hanging="360"/>
      </w:pPr>
    </w:lvl>
    <w:lvl w:ilvl="4" w:tplc="04190019" w:tentative="1">
      <w:start w:val="1"/>
      <w:numFmt w:val="lowerLetter"/>
      <w:lvlText w:val="%5."/>
      <w:lvlJc w:val="left"/>
      <w:pPr>
        <w:ind w:left="4698" w:hanging="360"/>
      </w:pPr>
    </w:lvl>
    <w:lvl w:ilvl="5" w:tplc="0419001B" w:tentative="1">
      <w:start w:val="1"/>
      <w:numFmt w:val="lowerRoman"/>
      <w:lvlText w:val="%6."/>
      <w:lvlJc w:val="right"/>
      <w:pPr>
        <w:ind w:left="5418" w:hanging="180"/>
      </w:pPr>
    </w:lvl>
    <w:lvl w:ilvl="6" w:tplc="0419000F" w:tentative="1">
      <w:start w:val="1"/>
      <w:numFmt w:val="decimal"/>
      <w:lvlText w:val="%7."/>
      <w:lvlJc w:val="left"/>
      <w:pPr>
        <w:ind w:left="6138" w:hanging="360"/>
      </w:pPr>
    </w:lvl>
    <w:lvl w:ilvl="7" w:tplc="04190019" w:tentative="1">
      <w:start w:val="1"/>
      <w:numFmt w:val="lowerLetter"/>
      <w:lvlText w:val="%8."/>
      <w:lvlJc w:val="left"/>
      <w:pPr>
        <w:ind w:left="6858" w:hanging="360"/>
      </w:pPr>
    </w:lvl>
    <w:lvl w:ilvl="8" w:tplc="041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D00C5B"/>
    <w:multiLevelType w:val="hybridMultilevel"/>
    <w:tmpl w:val="96C0EBCA"/>
    <w:lvl w:ilvl="0" w:tplc="5908FC5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8F6FB6"/>
    <w:multiLevelType w:val="hybridMultilevel"/>
    <w:tmpl w:val="24843A92"/>
    <w:lvl w:ilvl="0" w:tplc="D0361F32">
      <w:start w:val="1"/>
      <w:numFmt w:val="decimal"/>
      <w:lvlText w:val="%1"/>
      <w:lvlJc w:val="left"/>
      <w:pPr>
        <w:ind w:left="183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8" w:hanging="360"/>
      </w:pPr>
    </w:lvl>
    <w:lvl w:ilvl="2" w:tplc="0419001B" w:tentative="1">
      <w:start w:val="1"/>
      <w:numFmt w:val="lowerRoman"/>
      <w:lvlText w:val="%3."/>
      <w:lvlJc w:val="right"/>
      <w:pPr>
        <w:ind w:left="3258" w:hanging="180"/>
      </w:pPr>
    </w:lvl>
    <w:lvl w:ilvl="3" w:tplc="0419000F" w:tentative="1">
      <w:start w:val="1"/>
      <w:numFmt w:val="decimal"/>
      <w:lvlText w:val="%4."/>
      <w:lvlJc w:val="left"/>
      <w:pPr>
        <w:ind w:left="3978" w:hanging="360"/>
      </w:pPr>
    </w:lvl>
    <w:lvl w:ilvl="4" w:tplc="04190019" w:tentative="1">
      <w:start w:val="1"/>
      <w:numFmt w:val="lowerLetter"/>
      <w:lvlText w:val="%5."/>
      <w:lvlJc w:val="left"/>
      <w:pPr>
        <w:ind w:left="4698" w:hanging="360"/>
      </w:pPr>
    </w:lvl>
    <w:lvl w:ilvl="5" w:tplc="0419001B" w:tentative="1">
      <w:start w:val="1"/>
      <w:numFmt w:val="lowerRoman"/>
      <w:lvlText w:val="%6."/>
      <w:lvlJc w:val="right"/>
      <w:pPr>
        <w:ind w:left="5418" w:hanging="180"/>
      </w:pPr>
    </w:lvl>
    <w:lvl w:ilvl="6" w:tplc="0419000F" w:tentative="1">
      <w:start w:val="1"/>
      <w:numFmt w:val="decimal"/>
      <w:lvlText w:val="%7."/>
      <w:lvlJc w:val="left"/>
      <w:pPr>
        <w:ind w:left="6138" w:hanging="360"/>
      </w:pPr>
    </w:lvl>
    <w:lvl w:ilvl="7" w:tplc="04190019" w:tentative="1">
      <w:start w:val="1"/>
      <w:numFmt w:val="lowerLetter"/>
      <w:lvlText w:val="%8."/>
      <w:lvlJc w:val="left"/>
      <w:pPr>
        <w:ind w:left="6858" w:hanging="360"/>
      </w:pPr>
    </w:lvl>
    <w:lvl w:ilvl="8" w:tplc="041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D83AA092"/>
    <w:lvl w:ilvl="0" w:tplc="5908FC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51779"/>
    <w:multiLevelType w:val="hybridMultilevel"/>
    <w:tmpl w:val="7DB859EA"/>
    <w:lvl w:ilvl="0" w:tplc="2E3C341C">
      <w:start w:val="5"/>
      <w:numFmt w:val="decimal"/>
      <w:lvlText w:val="%1"/>
      <w:lvlJc w:val="left"/>
      <w:pPr>
        <w:ind w:left="18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8" w:hanging="360"/>
      </w:pPr>
    </w:lvl>
    <w:lvl w:ilvl="2" w:tplc="0419001B" w:tentative="1">
      <w:start w:val="1"/>
      <w:numFmt w:val="lowerRoman"/>
      <w:lvlText w:val="%3."/>
      <w:lvlJc w:val="right"/>
      <w:pPr>
        <w:ind w:left="3258" w:hanging="180"/>
      </w:pPr>
    </w:lvl>
    <w:lvl w:ilvl="3" w:tplc="0419000F" w:tentative="1">
      <w:start w:val="1"/>
      <w:numFmt w:val="decimal"/>
      <w:lvlText w:val="%4."/>
      <w:lvlJc w:val="left"/>
      <w:pPr>
        <w:ind w:left="3978" w:hanging="360"/>
      </w:pPr>
    </w:lvl>
    <w:lvl w:ilvl="4" w:tplc="04190019" w:tentative="1">
      <w:start w:val="1"/>
      <w:numFmt w:val="lowerLetter"/>
      <w:lvlText w:val="%5."/>
      <w:lvlJc w:val="left"/>
      <w:pPr>
        <w:ind w:left="4698" w:hanging="360"/>
      </w:pPr>
    </w:lvl>
    <w:lvl w:ilvl="5" w:tplc="0419001B" w:tentative="1">
      <w:start w:val="1"/>
      <w:numFmt w:val="lowerRoman"/>
      <w:lvlText w:val="%6."/>
      <w:lvlJc w:val="right"/>
      <w:pPr>
        <w:ind w:left="5418" w:hanging="180"/>
      </w:pPr>
    </w:lvl>
    <w:lvl w:ilvl="6" w:tplc="0419000F" w:tentative="1">
      <w:start w:val="1"/>
      <w:numFmt w:val="decimal"/>
      <w:lvlText w:val="%7."/>
      <w:lvlJc w:val="left"/>
      <w:pPr>
        <w:ind w:left="6138" w:hanging="360"/>
      </w:pPr>
    </w:lvl>
    <w:lvl w:ilvl="7" w:tplc="04190019" w:tentative="1">
      <w:start w:val="1"/>
      <w:numFmt w:val="lowerLetter"/>
      <w:lvlText w:val="%8."/>
      <w:lvlJc w:val="left"/>
      <w:pPr>
        <w:ind w:left="6858" w:hanging="360"/>
      </w:pPr>
    </w:lvl>
    <w:lvl w:ilvl="8" w:tplc="041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52361">
    <w:abstractNumId w:val="23"/>
  </w:num>
  <w:num w:numId="2" w16cid:durableId="1556770898">
    <w:abstractNumId w:val="20"/>
  </w:num>
  <w:num w:numId="3" w16cid:durableId="1230726263">
    <w:abstractNumId w:val="19"/>
  </w:num>
  <w:num w:numId="4" w16cid:durableId="594754379">
    <w:abstractNumId w:val="1"/>
  </w:num>
  <w:num w:numId="5" w16cid:durableId="180290074">
    <w:abstractNumId w:val="22"/>
  </w:num>
  <w:num w:numId="6" w16cid:durableId="1551188391">
    <w:abstractNumId w:val="6"/>
  </w:num>
  <w:num w:numId="7" w16cid:durableId="427695407">
    <w:abstractNumId w:val="9"/>
  </w:num>
  <w:num w:numId="8" w16cid:durableId="1841777178">
    <w:abstractNumId w:val="15"/>
  </w:num>
  <w:num w:numId="9" w16cid:durableId="162858438">
    <w:abstractNumId w:val="21"/>
  </w:num>
  <w:num w:numId="10" w16cid:durableId="1724912042">
    <w:abstractNumId w:val="21"/>
  </w:num>
  <w:num w:numId="11" w16cid:durableId="911356036">
    <w:abstractNumId w:val="0"/>
  </w:num>
  <w:num w:numId="12" w16cid:durableId="134497583">
    <w:abstractNumId w:val="17"/>
  </w:num>
  <w:num w:numId="13" w16cid:durableId="1049838409">
    <w:abstractNumId w:val="14"/>
  </w:num>
  <w:num w:numId="14" w16cid:durableId="2017606531">
    <w:abstractNumId w:val="18"/>
  </w:num>
  <w:num w:numId="15" w16cid:durableId="1879970688">
    <w:abstractNumId w:val="12"/>
  </w:num>
  <w:num w:numId="16" w16cid:durableId="595089501">
    <w:abstractNumId w:val="5"/>
  </w:num>
  <w:num w:numId="17" w16cid:durableId="1431076459">
    <w:abstractNumId w:val="7"/>
  </w:num>
  <w:num w:numId="18" w16cid:durableId="2025790317">
    <w:abstractNumId w:val="10"/>
  </w:num>
  <w:num w:numId="19" w16cid:durableId="1944024122">
    <w:abstractNumId w:val="4"/>
  </w:num>
  <w:num w:numId="20" w16cid:durableId="1589656230">
    <w:abstractNumId w:val="10"/>
    <w:lvlOverride w:ilvl="0">
      <w:startOverride w:val="1"/>
    </w:lvlOverride>
  </w:num>
  <w:num w:numId="21" w16cid:durableId="1636138574">
    <w:abstractNumId w:val="4"/>
    <w:lvlOverride w:ilvl="0">
      <w:startOverride w:val="1"/>
    </w:lvlOverride>
  </w:num>
  <w:num w:numId="22" w16cid:durableId="518197879">
    <w:abstractNumId w:val="10"/>
    <w:lvlOverride w:ilvl="0">
      <w:startOverride w:val="1"/>
    </w:lvlOverride>
  </w:num>
  <w:num w:numId="23" w16cid:durableId="1059019101">
    <w:abstractNumId w:val="2"/>
  </w:num>
  <w:num w:numId="24" w16cid:durableId="3660297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886643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92236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05382366">
    <w:abstractNumId w:val="3"/>
  </w:num>
  <w:num w:numId="28" w16cid:durableId="2131393721">
    <w:abstractNumId w:val="11"/>
  </w:num>
  <w:num w:numId="29" w16cid:durableId="2036228122">
    <w:abstractNumId w:val="16"/>
  </w:num>
  <w:num w:numId="30" w16cid:durableId="387481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250213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97554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549929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282990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601710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508371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67"/>
    <w:rsid w:val="000016EB"/>
    <w:rsid w:val="00001B60"/>
    <w:rsid w:val="00004E8C"/>
    <w:rsid w:val="00006F85"/>
    <w:rsid w:val="00007A74"/>
    <w:rsid w:val="00011903"/>
    <w:rsid w:val="00012F6C"/>
    <w:rsid w:val="00015F71"/>
    <w:rsid w:val="00020BB6"/>
    <w:rsid w:val="0002399B"/>
    <w:rsid w:val="00023CC2"/>
    <w:rsid w:val="000240C6"/>
    <w:rsid w:val="00024A7F"/>
    <w:rsid w:val="0003400D"/>
    <w:rsid w:val="000367DF"/>
    <w:rsid w:val="000379C3"/>
    <w:rsid w:val="000409E3"/>
    <w:rsid w:val="00046EF8"/>
    <w:rsid w:val="000579DA"/>
    <w:rsid w:val="00063303"/>
    <w:rsid w:val="00066EDB"/>
    <w:rsid w:val="00074C1C"/>
    <w:rsid w:val="00076F66"/>
    <w:rsid w:val="00077314"/>
    <w:rsid w:val="00081B74"/>
    <w:rsid w:val="00083960"/>
    <w:rsid w:val="000843F7"/>
    <w:rsid w:val="00086AE1"/>
    <w:rsid w:val="00087896"/>
    <w:rsid w:val="00097804"/>
    <w:rsid w:val="000A0D9D"/>
    <w:rsid w:val="000A172F"/>
    <w:rsid w:val="000B3038"/>
    <w:rsid w:val="000B7405"/>
    <w:rsid w:val="000C597D"/>
    <w:rsid w:val="000D0355"/>
    <w:rsid w:val="000D22BF"/>
    <w:rsid w:val="000D23EA"/>
    <w:rsid w:val="000D2AA3"/>
    <w:rsid w:val="000D3861"/>
    <w:rsid w:val="000D43E6"/>
    <w:rsid w:val="000D4FE0"/>
    <w:rsid w:val="000D599A"/>
    <w:rsid w:val="000E0511"/>
    <w:rsid w:val="000E1865"/>
    <w:rsid w:val="000E2E7B"/>
    <w:rsid w:val="000F0545"/>
    <w:rsid w:val="000F0B18"/>
    <w:rsid w:val="000F41E8"/>
    <w:rsid w:val="000F649E"/>
    <w:rsid w:val="000F6FE4"/>
    <w:rsid w:val="000F7B15"/>
    <w:rsid w:val="0011553E"/>
    <w:rsid w:val="00121C5D"/>
    <w:rsid w:val="00121EC6"/>
    <w:rsid w:val="00123F1F"/>
    <w:rsid w:val="00132C96"/>
    <w:rsid w:val="00135319"/>
    <w:rsid w:val="0013657C"/>
    <w:rsid w:val="00136BAD"/>
    <w:rsid w:val="0015324F"/>
    <w:rsid w:val="0015667F"/>
    <w:rsid w:val="0016112F"/>
    <w:rsid w:val="00167EC6"/>
    <w:rsid w:val="0017410F"/>
    <w:rsid w:val="00185D44"/>
    <w:rsid w:val="001915E8"/>
    <w:rsid w:val="00192716"/>
    <w:rsid w:val="00196C10"/>
    <w:rsid w:val="001A1EE5"/>
    <w:rsid w:val="001A437C"/>
    <w:rsid w:val="001A72C2"/>
    <w:rsid w:val="001B2973"/>
    <w:rsid w:val="001B2BAA"/>
    <w:rsid w:val="001B3A69"/>
    <w:rsid w:val="001B67AD"/>
    <w:rsid w:val="001C47C3"/>
    <w:rsid w:val="001C5142"/>
    <w:rsid w:val="001C7764"/>
    <w:rsid w:val="001D02CE"/>
    <w:rsid w:val="001E7242"/>
    <w:rsid w:val="001F518A"/>
    <w:rsid w:val="001F64ED"/>
    <w:rsid w:val="002002B1"/>
    <w:rsid w:val="0020565F"/>
    <w:rsid w:val="0022113E"/>
    <w:rsid w:val="00225086"/>
    <w:rsid w:val="00227C6C"/>
    <w:rsid w:val="00247D75"/>
    <w:rsid w:val="00250DE1"/>
    <w:rsid w:val="00251C10"/>
    <w:rsid w:val="002534DB"/>
    <w:rsid w:val="00260145"/>
    <w:rsid w:val="002615B9"/>
    <w:rsid w:val="002649C6"/>
    <w:rsid w:val="00265657"/>
    <w:rsid w:val="00267F91"/>
    <w:rsid w:val="0027437A"/>
    <w:rsid w:val="00274A5B"/>
    <w:rsid w:val="00280429"/>
    <w:rsid w:val="002835FE"/>
    <w:rsid w:val="002840E3"/>
    <w:rsid w:val="00284FE9"/>
    <w:rsid w:val="002867EE"/>
    <w:rsid w:val="00287733"/>
    <w:rsid w:val="0029185D"/>
    <w:rsid w:val="002922F2"/>
    <w:rsid w:val="00292F48"/>
    <w:rsid w:val="002A7864"/>
    <w:rsid w:val="002B0974"/>
    <w:rsid w:val="002B3F4E"/>
    <w:rsid w:val="002B545D"/>
    <w:rsid w:val="002B64A1"/>
    <w:rsid w:val="002C50C0"/>
    <w:rsid w:val="002D2388"/>
    <w:rsid w:val="002D2575"/>
    <w:rsid w:val="002E12B3"/>
    <w:rsid w:val="002E3712"/>
    <w:rsid w:val="002E4966"/>
    <w:rsid w:val="002E6B88"/>
    <w:rsid w:val="002E7828"/>
    <w:rsid w:val="002E7C62"/>
    <w:rsid w:val="002F398B"/>
    <w:rsid w:val="002F6C08"/>
    <w:rsid w:val="00300861"/>
    <w:rsid w:val="00305B96"/>
    <w:rsid w:val="003115B5"/>
    <w:rsid w:val="00311EF8"/>
    <w:rsid w:val="00316013"/>
    <w:rsid w:val="0031754F"/>
    <w:rsid w:val="00317F1A"/>
    <w:rsid w:val="00317FCE"/>
    <w:rsid w:val="00320BD5"/>
    <w:rsid w:val="00326DE1"/>
    <w:rsid w:val="00326F4A"/>
    <w:rsid w:val="0034352B"/>
    <w:rsid w:val="00344C64"/>
    <w:rsid w:val="00346A54"/>
    <w:rsid w:val="00351E22"/>
    <w:rsid w:val="00354167"/>
    <w:rsid w:val="0036088B"/>
    <w:rsid w:val="00362534"/>
    <w:rsid w:val="003647B8"/>
    <w:rsid w:val="00364F55"/>
    <w:rsid w:val="00374101"/>
    <w:rsid w:val="0037526B"/>
    <w:rsid w:val="00384282"/>
    <w:rsid w:val="00386975"/>
    <w:rsid w:val="003905CA"/>
    <w:rsid w:val="00394754"/>
    <w:rsid w:val="0039786A"/>
    <w:rsid w:val="003A2791"/>
    <w:rsid w:val="003B46D0"/>
    <w:rsid w:val="003B50E5"/>
    <w:rsid w:val="003B577D"/>
    <w:rsid w:val="003B6617"/>
    <w:rsid w:val="003C2247"/>
    <w:rsid w:val="003C39EF"/>
    <w:rsid w:val="003C4645"/>
    <w:rsid w:val="003D0C51"/>
    <w:rsid w:val="003D0DA8"/>
    <w:rsid w:val="003D4369"/>
    <w:rsid w:val="003E0615"/>
    <w:rsid w:val="003E4FB9"/>
    <w:rsid w:val="003E62FE"/>
    <w:rsid w:val="003E75DC"/>
    <w:rsid w:val="003F4976"/>
    <w:rsid w:val="003F7471"/>
    <w:rsid w:val="00400938"/>
    <w:rsid w:val="0040598C"/>
    <w:rsid w:val="00415C75"/>
    <w:rsid w:val="00420037"/>
    <w:rsid w:val="00420DAB"/>
    <w:rsid w:val="00423552"/>
    <w:rsid w:val="00426DC7"/>
    <w:rsid w:val="00434AA6"/>
    <w:rsid w:val="00435679"/>
    <w:rsid w:val="00435899"/>
    <w:rsid w:val="004371ED"/>
    <w:rsid w:val="00437288"/>
    <w:rsid w:val="00441348"/>
    <w:rsid w:val="004432B7"/>
    <w:rsid w:val="00450BEF"/>
    <w:rsid w:val="00452CEB"/>
    <w:rsid w:val="004540EC"/>
    <w:rsid w:val="00456389"/>
    <w:rsid w:val="004612E0"/>
    <w:rsid w:val="0046507D"/>
    <w:rsid w:val="00472A2B"/>
    <w:rsid w:val="0047357A"/>
    <w:rsid w:val="00476933"/>
    <w:rsid w:val="00481EAE"/>
    <w:rsid w:val="004826AE"/>
    <w:rsid w:val="00483AE1"/>
    <w:rsid w:val="00487F84"/>
    <w:rsid w:val="004927F1"/>
    <w:rsid w:val="00496551"/>
    <w:rsid w:val="00497A6A"/>
    <w:rsid w:val="004A09A3"/>
    <w:rsid w:val="004A132C"/>
    <w:rsid w:val="004A16D6"/>
    <w:rsid w:val="004A5A3A"/>
    <w:rsid w:val="004A6A3D"/>
    <w:rsid w:val="004B74EA"/>
    <w:rsid w:val="004B7EB4"/>
    <w:rsid w:val="004C3677"/>
    <w:rsid w:val="004D034E"/>
    <w:rsid w:val="004D0CB1"/>
    <w:rsid w:val="004D3E12"/>
    <w:rsid w:val="004D79EE"/>
    <w:rsid w:val="004E246B"/>
    <w:rsid w:val="004E7194"/>
    <w:rsid w:val="004F0BD4"/>
    <w:rsid w:val="004F348C"/>
    <w:rsid w:val="004F6302"/>
    <w:rsid w:val="00502AEE"/>
    <w:rsid w:val="00503486"/>
    <w:rsid w:val="00511891"/>
    <w:rsid w:val="0051248D"/>
    <w:rsid w:val="00515BDD"/>
    <w:rsid w:val="00517A6C"/>
    <w:rsid w:val="00525FBF"/>
    <w:rsid w:val="005400BF"/>
    <w:rsid w:val="00545580"/>
    <w:rsid w:val="00557879"/>
    <w:rsid w:val="00561415"/>
    <w:rsid w:val="00561981"/>
    <w:rsid w:val="00562235"/>
    <w:rsid w:val="00567A6F"/>
    <w:rsid w:val="00573C7D"/>
    <w:rsid w:val="00573E81"/>
    <w:rsid w:val="005817F0"/>
    <w:rsid w:val="00582344"/>
    <w:rsid w:val="0058536F"/>
    <w:rsid w:val="0059515F"/>
    <w:rsid w:val="00595B88"/>
    <w:rsid w:val="00596423"/>
    <w:rsid w:val="005A4CB2"/>
    <w:rsid w:val="005A531C"/>
    <w:rsid w:val="005B3E38"/>
    <w:rsid w:val="005B472E"/>
    <w:rsid w:val="005B506D"/>
    <w:rsid w:val="005C60D2"/>
    <w:rsid w:val="005D0382"/>
    <w:rsid w:val="005D0ADD"/>
    <w:rsid w:val="005D1AB1"/>
    <w:rsid w:val="005D342A"/>
    <w:rsid w:val="005E0126"/>
    <w:rsid w:val="005E7CD6"/>
    <w:rsid w:val="005E7E32"/>
    <w:rsid w:val="005F4F1F"/>
    <w:rsid w:val="005F5B1B"/>
    <w:rsid w:val="005F717F"/>
    <w:rsid w:val="00601123"/>
    <w:rsid w:val="006014BB"/>
    <w:rsid w:val="00603A6A"/>
    <w:rsid w:val="0060425E"/>
    <w:rsid w:val="00621CCD"/>
    <w:rsid w:val="0062228E"/>
    <w:rsid w:val="00622F54"/>
    <w:rsid w:val="00623646"/>
    <w:rsid w:val="00625898"/>
    <w:rsid w:val="006267C9"/>
    <w:rsid w:val="0065030C"/>
    <w:rsid w:val="00651DE0"/>
    <w:rsid w:val="00653BD7"/>
    <w:rsid w:val="00657FAE"/>
    <w:rsid w:val="006606B1"/>
    <w:rsid w:val="00660FF0"/>
    <w:rsid w:val="006721AE"/>
    <w:rsid w:val="006736E7"/>
    <w:rsid w:val="00676AD8"/>
    <w:rsid w:val="00676CF0"/>
    <w:rsid w:val="00684687"/>
    <w:rsid w:val="00686277"/>
    <w:rsid w:val="006877E7"/>
    <w:rsid w:val="00694D0D"/>
    <w:rsid w:val="0069564E"/>
    <w:rsid w:val="006967D6"/>
    <w:rsid w:val="006A2693"/>
    <w:rsid w:val="006A66B8"/>
    <w:rsid w:val="006A756A"/>
    <w:rsid w:val="006B3C36"/>
    <w:rsid w:val="006B3C42"/>
    <w:rsid w:val="006B3F46"/>
    <w:rsid w:val="006C0833"/>
    <w:rsid w:val="006C1866"/>
    <w:rsid w:val="006C48E3"/>
    <w:rsid w:val="006C79CC"/>
    <w:rsid w:val="006D1346"/>
    <w:rsid w:val="006D49CA"/>
    <w:rsid w:val="006E0EAE"/>
    <w:rsid w:val="006E174D"/>
    <w:rsid w:val="006E2819"/>
    <w:rsid w:val="006E677F"/>
    <w:rsid w:val="006F0575"/>
    <w:rsid w:val="006F0B4B"/>
    <w:rsid w:val="006F1D3F"/>
    <w:rsid w:val="007024C0"/>
    <w:rsid w:val="007230DD"/>
    <w:rsid w:val="00724A97"/>
    <w:rsid w:val="007267D2"/>
    <w:rsid w:val="00740064"/>
    <w:rsid w:val="00744B0C"/>
    <w:rsid w:val="00751D0A"/>
    <w:rsid w:val="0075395F"/>
    <w:rsid w:val="00755AC6"/>
    <w:rsid w:val="00756848"/>
    <w:rsid w:val="00760FA4"/>
    <w:rsid w:val="007645C5"/>
    <w:rsid w:val="007725D8"/>
    <w:rsid w:val="00775DF2"/>
    <w:rsid w:val="00776896"/>
    <w:rsid w:val="00776F69"/>
    <w:rsid w:val="007773DE"/>
    <w:rsid w:val="00784EEE"/>
    <w:rsid w:val="00786DBE"/>
    <w:rsid w:val="00790A7B"/>
    <w:rsid w:val="00791336"/>
    <w:rsid w:val="00791C07"/>
    <w:rsid w:val="007A2778"/>
    <w:rsid w:val="007B2443"/>
    <w:rsid w:val="007B2A1F"/>
    <w:rsid w:val="007B34C0"/>
    <w:rsid w:val="007B6332"/>
    <w:rsid w:val="007C3171"/>
    <w:rsid w:val="007C5424"/>
    <w:rsid w:val="007C724F"/>
    <w:rsid w:val="007C7E0F"/>
    <w:rsid w:val="007D66AB"/>
    <w:rsid w:val="007D6EC0"/>
    <w:rsid w:val="007E3A0F"/>
    <w:rsid w:val="007E4805"/>
    <w:rsid w:val="007F56D9"/>
    <w:rsid w:val="00803044"/>
    <w:rsid w:val="00805507"/>
    <w:rsid w:val="00806E30"/>
    <w:rsid w:val="00807798"/>
    <w:rsid w:val="008154D7"/>
    <w:rsid w:val="0082515E"/>
    <w:rsid w:val="00826FD9"/>
    <w:rsid w:val="0082754E"/>
    <w:rsid w:val="00830050"/>
    <w:rsid w:val="00830832"/>
    <w:rsid w:val="00831536"/>
    <w:rsid w:val="00834C64"/>
    <w:rsid w:val="00840CD0"/>
    <w:rsid w:val="00844474"/>
    <w:rsid w:val="00851009"/>
    <w:rsid w:val="00853E53"/>
    <w:rsid w:val="00854734"/>
    <w:rsid w:val="008559B5"/>
    <w:rsid w:val="00856181"/>
    <w:rsid w:val="00856494"/>
    <w:rsid w:val="00861208"/>
    <w:rsid w:val="008729DB"/>
    <w:rsid w:val="00873424"/>
    <w:rsid w:val="0087398C"/>
    <w:rsid w:val="00874FAB"/>
    <w:rsid w:val="008761F2"/>
    <w:rsid w:val="008804CA"/>
    <w:rsid w:val="008812A4"/>
    <w:rsid w:val="008844E6"/>
    <w:rsid w:val="00885C08"/>
    <w:rsid w:val="00885D14"/>
    <w:rsid w:val="00890810"/>
    <w:rsid w:val="00894167"/>
    <w:rsid w:val="008A2924"/>
    <w:rsid w:val="008A4189"/>
    <w:rsid w:val="008A6806"/>
    <w:rsid w:val="008A7292"/>
    <w:rsid w:val="008B089C"/>
    <w:rsid w:val="008B5115"/>
    <w:rsid w:val="008C008A"/>
    <w:rsid w:val="008C03A2"/>
    <w:rsid w:val="008C0583"/>
    <w:rsid w:val="008C2957"/>
    <w:rsid w:val="008C2A93"/>
    <w:rsid w:val="008C32B2"/>
    <w:rsid w:val="008D0DE5"/>
    <w:rsid w:val="008D0ED1"/>
    <w:rsid w:val="008D4CC1"/>
    <w:rsid w:val="008D5D44"/>
    <w:rsid w:val="008E4510"/>
    <w:rsid w:val="008E65D5"/>
    <w:rsid w:val="008F3B40"/>
    <w:rsid w:val="008F48F4"/>
    <w:rsid w:val="008F4AED"/>
    <w:rsid w:val="0090156A"/>
    <w:rsid w:val="00911F57"/>
    <w:rsid w:val="00912CF8"/>
    <w:rsid w:val="009138BE"/>
    <w:rsid w:val="00915B27"/>
    <w:rsid w:val="009211AA"/>
    <w:rsid w:val="00921ECC"/>
    <w:rsid w:val="0092219E"/>
    <w:rsid w:val="009235C4"/>
    <w:rsid w:val="00924BB2"/>
    <w:rsid w:val="009307EE"/>
    <w:rsid w:val="0093334D"/>
    <w:rsid w:val="009374D3"/>
    <w:rsid w:val="009428F5"/>
    <w:rsid w:val="009450F3"/>
    <w:rsid w:val="009500CA"/>
    <w:rsid w:val="009506F5"/>
    <w:rsid w:val="009564E1"/>
    <w:rsid w:val="00956ADD"/>
    <w:rsid w:val="00957241"/>
    <w:rsid w:val="00960C7E"/>
    <w:rsid w:val="00963097"/>
    <w:rsid w:val="009634EB"/>
    <w:rsid w:val="00963DD5"/>
    <w:rsid w:val="00970A02"/>
    <w:rsid w:val="00972E94"/>
    <w:rsid w:val="0097352A"/>
    <w:rsid w:val="009737B4"/>
    <w:rsid w:val="0097541F"/>
    <w:rsid w:val="00975DA0"/>
    <w:rsid w:val="009777CA"/>
    <w:rsid w:val="00982186"/>
    <w:rsid w:val="00983B71"/>
    <w:rsid w:val="009840AA"/>
    <w:rsid w:val="00991CE0"/>
    <w:rsid w:val="00995942"/>
    <w:rsid w:val="0099719B"/>
    <w:rsid w:val="009A1767"/>
    <w:rsid w:val="009A67D6"/>
    <w:rsid w:val="009A7DA3"/>
    <w:rsid w:val="009B0C8C"/>
    <w:rsid w:val="009B760E"/>
    <w:rsid w:val="009C052C"/>
    <w:rsid w:val="009C557C"/>
    <w:rsid w:val="009D098C"/>
    <w:rsid w:val="009D44A5"/>
    <w:rsid w:val="009E0352"/>
    <w:rsid w:val="009E49A5"/>
    <w:rsid w:val="009E5A3E"/>
    <w:rsid w:val="009E779B"/>
    <w:rsid w:val="009E7CF3"/>
    <w:rsid w:val="009F0AF0"/>
    <w:rsid w:val="009F250F"/>
    <w:rsid w:val="009F4857"/>
    <w:rsid w:val="009F7D10"/>
    <w:rsid w:val="00A00EDD"/>
    <w:rsid w:val="00A01B8A"/>
    <w:rsid w:val="00A0389B"/>
    <w:rsid w:val="00A03D79"/>
    <w:rsid w:val="00A12346"/>
    <w:rsid w:val="00A2058A"/>
    <w:rsid w:val="00A213AD"/>
    <w:rsid w:val="00A25DB7"/>
    <w:rsid w:val="00A27976"/>
    <w:rsid w:val="00A30639"/>
    <w:rsid w:val="00A325EF"/>
    <w:rsid w:val="00A355A4"/>
    <w:rsid w:val="00A40A94"/>
    <w:rsid w:val="00A44482"/>
    <w:rsid w:val="00A445BC"/>
    <w:rsid w:val="00A47786"/>
    <w:rsid w:val="00A50ED1"/>
    <w:rsid w:val="00A62833"/>
    <w:rsid w:val="00A62B7E"/>
    <w:rsid w:val="00A64F35"/>
    <w:rsid w:val="00A70260"/>
    <w:rsid w:val="00A72AD2"/>
    <w:rsid w:val="00A76576"/>
    <w:rsid w:val="00A85145"/>
    <w:rsid w:val="00A8692E"/>
    <w:rsid w:val="00A910C4"/>
    <w:rsid w:val="00A93EA6"/>
    <w:rsid w:val="00AA32D6"/>
    <w:rsid w:val="00AA453F"/>
    <w:rsid w:val="00AA5997"/>
    <w:rsid w:val="00AA65A5"/>
    <w:rsid w:val="00AB06CF"/>
    <w:rsid w:val="00AB13AA"/>
    <w:rsid w:val="00AB3649"/>
    <w:rsid w:val="00AC60B0"/>
    <w:rsid w:val="00AD2092"/>
    <w:rsid w:val="00AD25B0"/>
    <w:rsid w:val="00AD342F"/>
    <w:rsid w:val="00AD61E4"/>
    <w:rsid w:val="00AE4D27"/>
    <w:rsid w:val="00AF2FE5"/>
    <w:rsid w:val="00AF4E9A"/>
    <w:rsid w:val="00B0110B"/>
    <w:rsid w:val="00B02266"/>
    <w:rsid w:val="00B02375"/>
    <w:rsid w:val="00B0242E"/>
    <w:rsid w:val="00B02DC6"/>
    <w:rsid w:val="00B043FF"/>
    <w:rsid w:val="00B0630C"/>
    <w:rsid w:val="00B10D54"/>
    <w:rsid w:val="00B12C88"/>
    <w:rsid w:val="00B15E1A"/>
    <w:rsid w:val="00B2249C"/>
    <w:rsid w:val="00B3237F"/>
    <w:rsid w:val="00B33F40"/>
    <w:rsid w:val="00B35D5D"/>
    <w:rsid w:val="00B40DA8"/>
    <w:rsid w:val="00B45070"/>
    <w:rsid w:val="00B50972"/>
    <w:rsid w:val="00B56A76"/>
    <w:rsid w:val="00B5704C"/>
    <w:rsid w:val="00B57F20"/>
    <w:rsid w:val="00B65961"/>
    <w:rsid w:val="00B65ECF"/>
    <w:rsid w:val="00B71EE3"/>
    <w:rsid w:val="00B73216"/>
    <w:rsid w:val="00B7433F"/>
    <w:rsid w:val="00B77696"/>
    <w:rsid w:val="00B826C7"/>
    <w:rsid w:val="00B8435B"/>
    <w:rsid w:val="00B85505"/>
    <w:rsid w:val="00B94DA4"/>
    <w:rsid w:val="00B970F5"/>
    <w:rsid w:val="00B97EEF"/>
    <w:rsid w:val="00BA2C07"/>
    <w:rsid w:val="00BA368E"/>
    <w:rsid w:val="00BA5293"/>
    <w:rsid w:val="00BA6908"/>
    <w:rsid w:val="00BA794A"/>
    <w:rsid w:val="00BB0DE8"/>
    <w:rsid w:val="00BB1165"/>
    <w:rsid w:val="00BB308C"/>
    <w:rsid w:val="00BB4ACC"/>
    <w:rsid w:val="00BB532A"/>
    <w:rsid w:val="00BB5A54"/>
    <w:rsid w:val="00BB5BA4"/>
    <w:rsid w:val="00BB74BE"/>
    <w:rsid w:val="00BD0D3E"/>
    <w:rsid w:val="00BD340D"/>
    <w:rsid w:val="00BD64C0"/>
    <w:rsid w:val="00BE189E"/>
    <w:rsid w:val="00BE2200"/>
    <w:rsid w:val="00BF0FE9"/>
    <w:rsid w:val="00BF1729"/>
    <w:rsid w:val="00BF1B83"/>
    <w:rsid w:val="00C0119E"/>
    <w:rsid w:val="00C0127A"/>
    <w:rsid w:val="00C01684"/>
    <w:rsid w:val="00C034A5"/>
    <w:rsid w:val="00C058E4"/>
    <w:rsid w:val="00C062F9"/>
    <w:rsid w:val="00C0693B"/>
    <w:rsid w:val="00C1026A"/>
    <w:rsid w:val="00C1366A"/>
    <w:rsid w:val="00C1497A"/>
    <w:rsid w:val="00C159C9"/>
    <w:rsid w:val="00C23DBB"/>
    <w:rsid w:val="00C261E1"/>
    <w:rsid w:val="00C30FE6"/>
    <w:rsid w:val="00C345A1"/>
    <w:rsid w:val="00C34E43"/>
    <w:rsid w:val="00C36F66"/>
    <w:rsid w:val="00C374E6"/>
    <w:rsid w:val="00C41E53"/>
    <w:rsid w:val="00C42607"/>
    <w:rsid w:val="00C426B9"/>
    <w:rsid w:val="00C42CF3"/>
    <w:rsid w:val="00C438C6"/>
    <w:rsid w:val="00C44653"/>
    <w:rsid w:val="00C46922"/>
    <w:rsid w:val="00C5173B"/>
    <w:rsid w:val="00C52165"/>
    <w:rsid w:val="00C524BA"/>
    <w:rsid w:val="00C52BBD"/>
    <w:rsid w:val="00C54BD3"/>
    <w:rsid w:val="00C54C7E"/>
    <w:rsid w:val="00C55052"/>
    <w:rsid w:val="00C55870"/>
    <w:rsid w:val="00C6668D"/>
    <w:rsid w:val="00C70109"/>
    <w:rsid w:val="00C71A64"/>
    <w:rsid w:val="00C7510B"/>
    <w:rsid w:val="00C83196"/>
    <w:rsid w:val="00C84EFB"/>
    <w:rsid w:val="00C91531"/>
    <w:rsid w:val="00C93871"/>
    <w:rsid w:val="00C94AB5"/>
    <w:rsid w:val="00C967C4"/>
    <w:rsid w:val="00CA2CEC"/>
    <w:rsid w:val="00CA555B"/>
    <w:rsid w:val="00CB20A9"/>
    <w:rsid w:val="00CB4FD2"/>
    <w:rsid w:val="00CC3F48"/>
    <w:rsid w:val="00CD053C"/>
    <w:rsid w:val="00CE048B"/>
    <w:rsid w:val="00CE791A"/>
    <w:rsid w:val="00CF07E3"/>
    <w:rsid w:val="00CF2D1B"/>
    <w:rsid w:val="00CF4A5C"/>
    <w:rsid w:val="00D006C4"/>
    <w:rsid w:val="00D013C1"/>
    <w:rsid w:val="00D017F2"/>
    <w:rsid w:val="00D01EEA"/>
    <w:rsid w:val="00D022C1"/>
    <w:rsid w:val="00D033BC"/>
    <w:rsid w:val="00D03535"/>
    <w:rsid w:val="00D10BB0"/>
    <w:rsid w:val="00D118F8"/>
    <w:rsid w:val="00D14F52"/>
    <w:rsid w:val="00D152EE"/>
    <w:rsid w:val="00D17D71"/>
    <w:rsid w:val="00D23648"/>
    <w:rsid w:val="00D2474A"/>
    <w:rsid w:val="00D2777B"/>
    <w:rsid w:val="00D3192B"/>
    <w:rsid w:val="00D31B27"/>
    <w:rsid w:val="00D32435"/>
    <w:rsid w:val="00D33681"/>
    <w:rsid w:val="00D35AD8"/>
    <w:rsid w:val="00D37347"/>
    <w:rsid w:val="00D426B8"/>
    <w:rsid w:val="00D433D1"/>
    <w:rsid w:val="00D43449"/>
    <w:rsid w:val="00D5009A"/>
    <w:rsid w:val="00D52826"/>
    <w:rsid w:val="00D539E0"/>
    <w:rsid w:val="00D54334"/>
    <w:rsid w:val="00D56170"/>
    <w:rsid w:val="00D6096E"/>
    <w:rsid w:val="00D65C2B"/>
    <w:rsid w:val="00D7019F"/>
    <w:rsid w:val="00D77A54"/>
    <w:rsid w:val="00D83D67"/>
    <w:rsid w:val="00D935B2"/>
    <w:rsid w:val="00D93DED"/>
    <w:rsid w:val="00D94328"/>
    <w:rsid w:val="00D954E3"/>
    <w:rsid w:val="00DA00AF"/>
    <w:rsid w:val="00DA14FA"/>
    <w:rsid w:val="00DA174C"/>
    <w:rsid w:val="00DA1E52"/>
    <w:rsid w:val="00DA3B34"/>
    <w:rsid w:val="00DA5B18"/>
    <w:rsid w:val="00DA7C11"/>
    <w:rsid w:val="00DA7EA1"/>
    <w:rsid w:val="00DB1CBB"/>
    <w:rsid w:val="00DB42EC"/>
    <w:rsid w:val="00DC01B1"/>
    <w:rsid w:val="00DC1374"/>
    <w:rsid w:val="00DD00EF"/>
    <w:rsid w:val="00DD11D0"/>
    <w:rsid w:val="00DD3B8D"/>
    <w:rsid w:val="00DD5F98"/>
    <w:rsid w:val="00DE15D6"/>
    <w:rsid w:val="00DE5006"/>
    <w:rsid w:val="00DF45B0"/>
    <w:rsid w:val="00DF4625"/>
    <w:rsid w:val="00DF4FFD"/>
    <w:rsid w:val="00E026EE"/>
    <w:rsid w:val="00E053AC"/>
    <w:rsid w:val="00E06DF1"/>
    <w:rsid w:val="00E124ED"/>
    <w:rsid w:val="00E172F5"/>
    <w:rsid w:val="00E17F9C"/>
    <w:rsid w:val="00E23F27"/>
    <w:rsid w:val="00E34BBA"/>
    <w:rsid w:val="00E3544C"/>
    <w:rsid w:val="00E40956"/>
    <w:rsid w:val="00E448DE"/>
    <w:rsid w:val="00E4530A"/>
    <w:rsid w:val="00E460C5"/>
    <w:rsid w:val="00E4740D"/>
    <w:rsid w:val="00E507C0"/>
    <w:rsid w:val="00E53C56"/>
    <w:rsid w:val="00E53E75"/>
    <w:rsid w:val="00E53EEC"/>
    <w:rsid w:val="00E54CC0"/>
    <w:rsid w:val="00E664BF"/>
    <w:rsid w:val="00E67AE7"/>
    <w:rsid w:val="00E75D46"/>
    <w:rsid w:val="00E762A1"/>
    <w:rsid w:val="00E811F4"/>
    <w:rsid w:val="00E82421"/>
    <w:rsid w:val="00E84FB4"/>
    <w:rsid w:val="00E90991"/>
    <w:rsid w:val="00E9178E"/>
    <w:rsid w:val="00E91D66"/>
    <w:rsid w:val="00EA0631"/>
    <w:rsid w:val="00EA3F10"/>
    <w:rsid w:val="00EB5B4D"/>
    <w:rsid w:val="00EB7E61"/>
    <w:rsid w:val="00ED3828"/>
    <w:rsid w:val="00ED7198"/>
    <w:rsid w:val="00EE1369"/>
    <w:rsid w:val="00EE3FAD"/>
    <w:rsid w:val="00EE405B"/>
    <w:rsid w:val="00EF3AC9"/>
    <w:rsid w:val="00EF6C2D"/>
    <w:rsid w:val="00F00038"/>
    <w:rsid w:val="00F0125F"/>
    <w:rsid w:val="00F054A0"/>
    <w:rsid w:val="00F1444B"/>
    <w:rsid w:val="00F1492E"/>
    <w:rsid w:val="00F2231A"/>
    <w:rsid w:val="00F22D0C"/>
    <w:rsid w:val="00F329B4"/>
    <w:rsid w:val="00F32B5C"/>
    <w:rsid w:val="00F342B5"/>
    <w:rsid w:val="00F34305"/>
    <w:rsid w:val="00F36457"/>
    <w:rsid w:val="00F40DCF"/>
    <w:rsid w:val="00F413AF"/>
    <w:rsid w:val="00F4724B"/>
    <w:rsid w:val="00F478D2"/>
    <w:rsid w:val="00F552FB"/>
    <w:rsid w:val="00F57519"/>
    <w:rsid w:val="00F67697"/>
    <w:rsid w:val="00F67C88"/>
    <w:rsid w:val="00F70516"/>
    <w:rsid w:val="00F71FE9"/>
    <w:rsid w:val="00F76C3C"/>
    <w:rsid w:val="00F80A1A"/>
    <w:rsid w:val="00F80E89"/>
    <w:rsid w:val="00F8207D"/>
    <w:rsid w:val="00F85595"/>
    <w:rsid w:val="00F92336"/>
    <w:rsid w:val="00F93EED"/>
    <w:rsid w:val="00F9553A"/>
    <w:rsid w:val="00F96B98"/>
    <w:rsid w:val="00F97EB5"/>
    <w:rsid w:val="00FA0E3F"/>
    <w:rsid w:val="00FA13E7"/>
    <w:rsid w:val="00FA2C5F"/>
    <w:rsid w:val="00FA5830"/>
    <w:rsid w:val="00FB0BF9"/>
    <w:rsid w:val="00FB38B3"/>
    <w:rsid w:val="00FB3A0C"/>
    <w:rsid w:val="00FB3E36"/>
    <w:rsid w:val="00FB4E02"/>
    <w:rsid w:val="00FD6857"/>
    <w:rsid w:val="00FE0168"/>
    <w:rsid w:val="00FE3C96"/>
    <w:rsid w:val="00FF518C"/>
    <w:rsid w:val="00FF60E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BEAE4"/>
  <w15:docId w15:val="{31324D4D-2E6A-475C-A33A-7BE442A7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0F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,рисунка,№17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83D67"/>
    <w:pPr>
      <w:ind w:left="720"/>
      <w:contextualSpacing/>
    </w:pPr>
  </w:style>
  <w:style w:type="paragraph" w:customStyle="1" w:styleId="a8">
    <w:name w:val="Код программы"/>
    <w:basedOn w:val="a1"/>
    <w:qFormat/>
    <w:rsid w:val="00D83D67"/>
    <w:pPr>
      <w:jc w:val="left"/>
    </w:pPr>
    <w:rPr>
      <w:rFonts w:ascii="Courier New" w:hAnsi="Courier New" w:cs="Courier New"/>
      <w:sz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C0119E"/>
    <w:rPr>
      <w:color w:val="808080"/>
    </w:rPr>
  </w:style>
  <w:style w:type="paragraph" w:customStyle="1" w:styleId="5">
    <w:name w:val="№5 Название таблицы"/>
    <w:basedOn w:val="Caption"/>
    <w:qFormat/>
    <w:rsid w:val="00854734"/>
    <w:pPr>
      <w:keepNext w:val="0"/>
      <w:spacing w:after="200"/>
      <w:jc w:val="left"/>
    </w:pPr>
    <w:rPr>
      <w:rFonts w:eastAsiaTheme="minorHAnsi" w:cstheme="minorBidi"/>
      <w:bCs w:val="0"/>
      <w:iCs/>
      <w:szCs w:val="18"/>
    </w:rPr>
  </w:style>
  <w:style w:type="paragraph" w:customStyle="1" w:styleId="7">
    <w:name w:val="№7 Обычный"/>
    <w:link w:val="70"/>
    <w:qFormat/>
    <w:rsid w:val="00854734"/>
    <w:pPr>
      <w:spacing w:after="160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10">
    <w:name w:val="№10 Таблица"/>
    <w:basedOn w:val="7"/>
    <w:qFormat/>
    <w:rsid w:val="00854734"/>
  </w:style>
  <w:style w:type="character" w:customStyle="1" w:styleId="70">
    <w:name w:val="№7 Обычный Знак"/>
    <w:basedOn w:val="DefaultParagraphFont"/>
    <w:link w:val="7"/>
    <w:rsid w:val="00854734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1">
    <w:name w:val="№1 Абзац. Основной текст"/>
    <w:basedOn w:val="Normal"/>
    <w:rsid w:val="00651DE0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17">
    <w:name w:val="№17 Название объекта. Название рисунка"/>
    <w:basedOn w:val="7"/>
    <w:next w:val="7"/>
    <w:qFormat/>
    <w:rsid w:val="00651DE0"/>
    <w:pPr>
      <w:jc w:val="center"/>
    </w:pPr>
  </w:style>
  <w:style w:type="paragraph" w:customStyle="1" w:styleId="3">
    <w:name w:val="№3 Заключение"/>
    <w:basedOn w:val="Normal"/>
    <w:qFormat/>
    <w:rsid w:val="00F342B5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style1">
    <w:name w:val="style1"/>
    <w:basedOn w:val="Normal"/>
    <w:rsid w:val="00AA453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00">
    <w:name w:val="a0"/>
    <w:basedOn w:val="DefaultParagraphFont"/>
    <w:rsid w:val="00437288"/>
  </w:style>
  <w:style w:type="character" w:customStyle="1" w:styleId="spelle">
    <w:name w:val="spelle"/>
    <w:basedOn w:val="DefaultParagraphFont"/>
    <w:rsid w:val="0043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75;&#1086;&#1088;\Desktop\&#1058;&#1080;&#1090;&#1091;&#1083;&#1100;&#1085;&#1080;&#1082;(&#1090;&#1086;&#1083;&#1100;&#1082;&#1086;%20&#1080;&#1079;&#1084;&#1077;&#1085;&#1080;&#1080;&#1090;&#110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9509-D010-43D0-8859-5C5F2DB1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Титульник(только измениить).dotx</Template>
  <TotalTime>0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user</cp:lastModifiedBy>
  <cp:revision>2</cp:revision>
  <cp:lastPrinted>2021-12-10T10:53:00Z</cp:lastPrinted>
  <dcterms:created xsi:type="dcterms:W3CDTF">2022-11-16T05:02:00Z</dcterms:created>
  <dcterms:modified xsi:type="dcterms:W3CDTF">2022-11-16T05:02:00Z</dcterms:modified>
</cp:coreProperties>
</file>